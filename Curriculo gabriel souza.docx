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17733C23DFA444DEB4B6B17615EC2EA0"/>
        </w:placeholder>
        <w:docPartList>
          <w:docPartGallery w:val="Quick Parts"/>
          <w:docPartCategory w:val=" Nome do Currículo"/>
        </w:docPartList>
      </w:sdtPr>
      <w:sdtEndPr/>
      <w:sdtContent>
        <w:p w:rsidR="00061668" w:rsidRDefault="00192566">
          <w:pPr>
            <w:pStyle w:val="Ttulo"/>
          </w:pPr>
          <w:sdt>
            <w:sdtPr>
              <w:alias w:val="Autor"/>
              <w:tag w:val=""/>
              <w:id w:val="1823003119"/>
              <w:placeholder>
                <w:docPart w:val="658AF1BB2CD8456CA6EA79F0ECDE45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B4B05">
                <w:t>gabriel souza silva</w:t>
              </w:r>
            </w:sdtContent>
          </w:sdt>
        </w:p>
        <w:bookmarkEnd w:id="0" w:displacedByCustomXml="next"/>
        <w:sdt>
          <w:sdtPr>
            <w:alias w:val="Endereço de Email"/>
            <w:tag w:val=""/>
            <w:id w:val="527535243"/>
            <w:placeholder>
              <w:docPart w:val="90B635E414C54B35A803C0A541B8A50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061668" w:rsidRDefault="005B4B05">
              <w:pPr>
                <w:pStyle w:val="SemEspaamento"/>
              </w:pPr>
              <w:r>
                <w:t>gabriel.88783789@gmail.com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A4B02A5B267C4162ABBDF5892B9F6D0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061668" w:rsidRDefault="00AD08C6">
              <w:pPr>
                <w:pStyle w:val="SemEspaamento"/>
              </w:pPr>
              <w:r>
                <w:t>Cidade Salvador Jacareí-SP</w:t>
              </w:r>
            </w:p>
          </w:sdtContent>
        </w:sdt>
        <w:sdt>
          <w:sdtPr>
            <w:alias w:val="Telefone"/>
            <w:tag w:val=""/>
            <w:id w:val="1357783703"/>
            <w:placeholder>
              <w:docPart w:val="7FB8A0BDD6D142CDA19657EBDF3076C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061668" w:rsidRDefault="005B4B05" w:rsidP="005B4B05">
              <w:pPr>
                <w:pStyle w:val="SemEspaamento"/>
              </w:pPr>
              <w:r>
                <w:t>(12)988578965</w:t>
              </w:r>
            </w:p>
          </w:sdtContent>
        </w:sdt>
        <w:p w:rsidR="00061668" w:rsidRDefault="00192566"/>
      </w:sdtContent>
    </w:sdt>
    <w:p w:rsidR="00061668" w:rsidRDefault="00192566">
      <w:pPr>
        <w:pStyle w:val="TtulodeSeo"/>
      </w:pPr>
      <w:r>
        <w:t>Objetivos</w:t>
      </w:r>
    </w:p>
    <w:p w:rsidR="00061668" w:rsidRDefault="005B4B05">
      <w:r>
        <w:t xml:space="preserve">Em Busca de uma oportunidade para desenvolver e melhorar meus conhecimentos, e também algo que possa me instruir de forma crescente e contínua, visando sempre o crescimento entre </w:t>
      </w:r>
      <w:proofErr w:type="gramStart"/>
      <w:r>
        <w:t>eu</w:t>
      </w:r>
      <w:proofErr w:type="gramEnd"/>
      <w:r>
        <w:t xml:space="preserve"> e a empresa.</w:t>
      </w:r>
    </w:p>
    <w:p w:rsidR="005B4B05" w:rsidRDefault="00192566" w:rsidP="005B4B05">
      <w:pPr>
        <w:pStyle w:val="TtulodeSeo"/>
      </w:pPr>
      <w:r>
        <w:t>Educação</w:t>
      </w:r>
    </w:p>
    <w:p w:rsidR="005B4B05" w:rsidRDefault="005B4B05" w:rsidP="005B4B05">
      <w:r>
        <w:t>Ensino Fundamental 1 e 2 COMPLETOS</w:t>
      </w:r>
    </w:p>
    <w:p w:rsidR="005B4B05" w:rsidRDefault="005B4B05" w:rsidP="005B4B05">
      <w:r>
        <w:t>Ensino médio cursando</w:t>
      </w:r>
    </w:p>
    <w:p w:rsidR="005B4B05" w:rsidRDefault="005B4B05" w:rsidP="005B4B05">
      <w:r>
        <w:t>Curso técnico Desenvolvimento de sistemas (Senai Jacareí)</w:t>
      </w:r>
      <w:r w:rsidR="00AD08C6">
        <w:t xml:space="preserve"> cursando</w:t>
      </w:r>
    </w:p>
    <w:p w:rsidR="005B4B05" w:rsidRDefault="00192566" w:rsidP="005B4B05">
      <w:pPr>
        <w:pStyle w:val="TtulodeSeo"/>
      </w:pPr>
      <w:r>
        <w:t>Experiência</w:t>
      </w:r>
    </w:p>
    <w:p w:rsidR="005B4B05" w:rsidRDefault="005B4B05" w:rsidP="005B4B05">
      <w:r>
        <w:t>Gs salgados- 22/05/2020 a 29/10/2020 (Entregador)</w:t>
      </w:r>
    </w:p>
    <w:p w:rsidR="005B4B05" w:rsidRDefault="005B4B05" w:rsidP="005B4B05">
      <w:r>
        <w:t>Mercado Família- 21/12/2020 a 05/02/2021 (Menor Aprendiz)</w:t>
      </w:r>
    </w:p>
    <w:p w:rsidR="005B4B05" w:rsidRDefault="00AD08C6" w:rsidP="005B4B05">
      <w:r>
        <w:t>GME business- 03/03/2021 a 06/07/2021 (Designer)</w:t>
      </w:r>
    </w:p>
    <w:p w:rsidR="00061668" w:rsidRDefault="00061668" w:rsidP="005B4B05">
      <w:pPr>
        <w:pStyle w:val="TtulodeSeo"/>
      </w:pPr>
    </w:p>
    <w:p w:rsidR="00061668" w:rsidRDefault="00192566">
      <w:pPr>
        <w:pStyle w:val="TtulodeSeo"/>
      </w:pPr>
      <w:r>
        <w:t>H</w:t>
      </w:r>
      <w:r>
        <w:t>abilidades</w:t>
      </w:r>
    </w:p>
    <w:p w:rsidR="00061668" w:rsidRDefault="00AD08C6">
      <w:pPr>
        <w:pStyle w:val="PargrafodaLista"/>
        <w:numPr>
          <w:ilvl w:val="0"/>
          <w:numId w:val="4"/>
        </w:numPr>
        <w:ind w:hanging="288"/>
      </w:pPr>
      <w:r>
        <w:t>Excelente capacidade de comunicação</w:t>
      </w:r>
    </w:p>
    <w:p w:rsidR="00AD08C6" w:rsidRDefault="00AD08C6">
      <w:pPr>
        <w:pStyle w:val="PargrafodaLista"/>
        <w:numPr>
          <w:ilvl w:val="0"/>
          <w:numId w:val="4"/>
        </w:numPr>
        <w:ind w:hanging="288"/>
      </w:pPr>
      <w:r>
        <w:t xml:space="preserve">Trabalho em equipe </w:t>
      </w:r>
    </w:p>
    <w:p w:rsidR="00AD08C6" w:rsidRDefault="00AD08C6">
      <w:pPr>
        <w:pStyle w:val="PargrafodaLista"/>
        <w:numPr>
          <w:ilvl w:val="0"/>
          <w:numId w:val="4"/>
        </w:numPr>
        <w:ind w:hanging="288"/>
      </w:pPr>
      <w:r>
        <w:t>Responsável</w:t>
      </w:r>
    </w:p>
    <w:p w:rsidR="00AD08C6" w:rsidRDefault="00AD08C6">
      <w:pPr>
        <w:pStyle w:val="PargrafodaLista"/>
        <w:numPr>
          <w:ilvl w:val="0"/>
          <w:numId w:val="4"/>
        </w:numPr>
        <w:ind w:hanging="288"/>
      </w:pPr>
      <w:r>
        <w:t>Resiliência</w:t>
      </w:r>
    </w:p>
    <w:p w:rsidR="00AD08C6" w:rsidRDefault="00AD08C6" w:rsidP="00AD08C6">
      <w:pPr>
        <w:pStyle w:val="PargrafodaLista"/>
        <w:ind w:left="432"/>
      </w:pPr>
    </w:p>
    <w:p w:rsidR="00AD08C6" w:rsidRDefault="00AD08C6" w:rsidP="00AD08C6">
      <w:pPr>
        <w:pStyle w:val="PargrafodaLista"/>
        <w:ind w:left="432"/>
      </w:pPr>
    </w:p>
    <w:p w:rsidR="00AD08C6" w:rsidRDefault="00AD08C6" w:rsidP="00AD08C6">
      <w:pPr>
        <w:pStyle w:val="PargrafodaLista"/>
        <w:ind w:left="432"/>
      </w:pPr>
      <w:r>
        <w:t xml:space="preserve"> </w:t>
      </w:r>
    </w:p>
    <w:p w:rsidR="00061668" w:rsidRDefault="00061668">
      <w:pPr>
        <w:spacing w:line="276" w:lineRule="auto"/>
      </w:pPr>
    </w:p>
    <w:sectPr w:rsidR="00061668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566" w:rsidRDefault="00192566">
      <w:pPr>
        <w:spacing w:after="0" w:line="240" w:lineRule="auto"/>
      </w:pPr>
      <w:r>
        <w:separator/>
      </w:r>
    </w:p>
  </w:endnote>
  <w:endnote w:type="continuationSeparator" w:id="0">
    <w:p w:rsidR="00192566" w:rsidRDefault="0019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668" w:rsidRDefault="0019256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2A0AFA1"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1FB2E53"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D00F7FE"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44546a [3215]" stroked="f">
              <w10:wrap anchorx="margin" anchory="margin"/>
            </v:rect>
          </w:pict>
        </mc:Fallback>
      </mc:AlternateContent>
    </w:r>
  </w:p>
  <w:p w:rsidR="00061668" w:rsidRDefault="0019256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61668" w:rsidRDefault="00192566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061668" w:rsidRDefault="00192566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566" w:rsidRDefault="00192566">
      <w:pPr>
        <w:spacing w:after="0" w:line="240" w:lineRule="auto"/>
      </w:pPr>
      <w:r>
        <w:separator/>
      </w:r>
    </w:p>
  </w:footnote>
  <w:footnote w:type="continuationSeparator" w:id="0">
    <w:p w:rsidR="00192566" w:rsidRDefault="0019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668" w:rsidRDefault="0019256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7BE7C28"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7EC5D6C"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B039E9C"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44546a [3215]" stroked="f">
              <w10:wrap anchorx="margin" anchory="margin"/>
            </v:rect>
          </w:pict>
        </mc:Fallback>
      </mc:AlternateContent>
    </w:r>
  </w:p>
  <w:p w:rsidR="00061668" w:rsidRDefault="000616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DateAndTime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05"/>
    <w:rsid w:val="00061668"/>
    <w:rsid w:val="00192566"/>
    <w:rsid w:val="005B4B05"/>
    <w:rsid w:val="00A4343E"/>
    <w:rsid w:val="00AD08C6"/>
    <w:rsid w:val="00D202AE"/>
    <w:rsid w:val="00E9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C7106"/>
  <w15:docId w15:val="{817BAA5A-BC87-41CD-BB07-6EDA122B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472C4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4472C4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733C23DFA444DEB4B6B17615EC2E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9F96A6-4BEE-4265-ADA6-397681CFE6B4}"/>
      </w:docPartPr>
      <w:docPartBody>
        <w:p w:rsidR="00000000" w:rsidRDefault="00704EDF">
          <w:pPr>
            <w:pStyle w:val="17733C23DFA444DEB4B6B17615EC2EA0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58AF1BB2CD8456CA6EA79F0ECDE45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6A0DC9-3793-4A9A-BCC3-D219FB67C9B8}"/>
      </w:docPartPr>
      <w:docPartBody>
        <w:p w:rsidR="00000000" w:rsidRDefault="00704EDF">
          <w:pPr>
            <w:pStyle w:val="658AF1BB2CD8456CA6EA79F0ECDE4526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90B635E414C54B35A803C0A541B8A5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B372C5-EAED-42E2-AF3F-BBDD5F80CA4F}"/>
      </w:docPartPr>
      <w:docPartBody>
        <w:p w:rsidR="00000000" w:rsidRDefault="00704EDF">
          <w:pPr>
            <w:pStyle w:val="90B635E414C54B35A803C0A541B8A503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A4B02A5B267C4162ABBDF5892B9F6D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1B9415-C213-4C26-AF7B-EE48C41B5024}"/>
      </w:docPartPr>
      <w:docPartBody>
        <w:p w:rsidR="00000000" w:rsidRDefault="00704EDF">
          <w:pPr>
            <w:pStyle w:val="A4B02A5B267C4162ABBDF5892B9F6D00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7FB8A0BDD6D142CDA19657EBDF3076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3A0D66-AE69-4DA0-A685-6AFDDFAD9AED}"/>
      </w:docPartPr>
      <w:docPartBody>
        <w:p w:rsidR="00000000" w:rsidRDefault="00704EDF">
          <w:pPr>
            <w:pStyle w:val="7FB8A0BDD6D142CDA19657EBDF3076CC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DF"/>
    <w:rsid w:val="0070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17733C23DFA444DEB4B6B17615EC2EA0">
    <w:name w:val="17733C23DFA444DEB4B6B17615EC2EA0"/>
  </w:style>
  <w:style w:type="paragraph" w:customStyle="1" w:styleId="658AF1BB2CD8456CA6EA79F0ECDE4526">
    <w:name w:val="658AF1BB2CD8456CA6EA79F0ECDE4526"/>
  </w:style>
  <w:style w:type="paragraph" w:customStyle="1" w:styleId="90B635E414C54B35A803C0A541B8A503">
    <w:name w:val="90B635E414C54B35A803C0A541B8A503"/>
  </w:style>
  <w:style w:type="paragraph" w:customStyle="1" w:styleId="A4B02A5B267C4162ABBDF5892B9F6D00">
    <w:name w:val="A4B02A5B267C4162ABBDF5892B9F6D00"/>
  </w:style>
  <w:style w:type="paragraph" w:customStyle="1" w:styleId="7FB8A0BDD6D142CDA19657EBDF3076CC">
    <w:name w:val="7FB8A0BDD6D142CDA19657EBDF3076CC"/>
  </w:style>
  <w:style w:type="paragraph" w:customStyle="1" w:styleId="73778B8F6B9146A78B58C9B57163774C">
    <w:name w:val="73778B8F6B9146A78B58C9B57163774C"/>
  </w:style>
  <w:style w:type="paragraph" w:customStyle="1" w:styleId="4378B7B8FBBC4A67950875A9F1E4B3F1">
    <w:name w:val="4378B7B8FBBC4A67950875A9F1E4B3F1"/>
  </w:style>
  <w:style w:type="paragraph" w:customStyle="1" w:styleId="C758E6E4CB67404AA2055DA8E3FECC2A">
    <w:name w:val="C758E6E4CB67404AA2055DA8E3FECC2A"/>
  </w:style>
  <w:style w:type="paragraph" w:customStyle="1" w:styleId="F164075DD61248338C9EDF6F15C3BEEB">
    <w:name w:val="F164075DD61248338C9EDF6F15C3BEEB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paragraph" w:customStyle="1" w:styleId="4449B364B7474BBFBCFD1FF949177E2C">
    <w:name w:val="4449B364B7474BBFBCFD1FF949177E2C"/>
  </w:style>
  <w:style w:type="paragraph" w:customStyle="1" w:styleId="9B49A4C2BF7249D09204A6D0817D965A">
    <w:name w:val="9B49A4C2BF7249D09204A6D0817D965A"/>
  </w:style>
  <w:style w:type="paragraph" w:customStyle="1" w:styleId="530353FD6A3A46D5B76A132C773C5C44">
    <w:name w:val="530353FD6A3A46D5B76A132C773C5C44"/>
  </w:style>
  <w:style w:type="paragraph" w:customStyle="1" w:styleId="218B8BD3E5C049038D8128E8585997D7">
    <w:name w:val="218B8BD3E5C049038D8128E8585997D7"/>
  </w:style>
  <w:style w:type="paragraph" w:customStyle="1" w:styleId="E5A0B531C60F41529439445940AC9EEA">
    <w:name w:val="E5A0B531C60F41529439445940AC9EEA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FB73362DD2C34B7F8A6714920C21F90D">
    <w:name w:val="FB73362DD2C34B7F8A6714920C21F90D"/>
  </w:style>
  <w:style w:type="paragraph" w:customStyle="1" w:styleId="0C6B58D16931410CAEFD994BF344793E">
    <w:name w:val="0C6B58D16931410CAEFD994BF344793E"/>
  </w:style>
  <w:style w:type="paragraph" w:customStyle="1" w:styleId="15B80C29F73B44E4905F88E8D375400E">
    <w:name w:val="15B80C29F73B44E4905F88E8D375400E"/>
  </w:style>
  <w:style w:type="paragraph" w:customStyle="1" w:styleId="3CB1DF39E136447AA1EC76AC84A0E4E9">
    <w:name w:val="3CB1DF39E136447AA1EC76AC84A0E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Cidade Salvador Jacareí-SP</CompanyAddress>
  <CompanyPhone>(12)988578965</CompanyPhone>
  <CompanyFax/>
  <CompanyEmail>gabriel.88783789@gmail.com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686F1D1-BA4C-42D8-A93A-A7B64E38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120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souza silva</dc:creator>
  <cp:lastModifiedBy>DEV2023</cp:lastModifiedBy>
  <cp:revision>2</cp:revision>
  <dcterms:created xsi:type="dcterms:W3CDTF">2023-02-02T13:59:00Z</dcterms:created>
  <dcterms:modified xsi:type="dcterms:W3CDTF">2023-02-02T16:08:00Z</dcterms:modified>
</cp:coreProperties>
</file>